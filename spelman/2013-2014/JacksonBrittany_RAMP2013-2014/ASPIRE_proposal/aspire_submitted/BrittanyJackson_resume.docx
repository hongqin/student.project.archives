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B79E20" w14:textId="77777777" w:rsidR="005E7FEA" w:rsidRDefault="005E7FEA" w:rsidP="005E7FEA">
      <w:pPr>
        <w:pStyle w:val="Heading1"/>
      </w:pPr>
      <w:r>
        <w:t>Education</w:t>
      </w:r>
    </w:p>
    <w:p w14:paraId="2F3A1DE6" w14:textId="77777777" w:rsidR="005E7FEA" w:rsidRPr="001F6491" w:rsidRDefault="003453E6" w:rsidP="005E7FEA">
      <w:pPr>
        <w:pStyle w:val="Heading2"/>
        <w:rPr>
          <w:sz w:val="21"/>
          <w:szCs w:val="21"/>
        </w:rPr>
      </w:pPr>
      <w:sdt>
        <w:sdtPr>
          <w:rPr>
            <w:sz w:val="21"/>
            <w:szCs w:val="21"/>
          </w:rPr>
          <w:id w:val="948594365"/>
          <w:placeholder>
            <w:docPart w:val="9744EDCA45296545A18967DAE1455DFA"/>
          </w:placeholder>
        </w:sdtPr>
        <w:sdtEndPr/>
        <w:sdtContent>
          <w:r w:rsidR="005E7FEA" w:rsidRPr="001F6491">
            <w:rPr>
              <w:sz w:val="21"/>
              <w:szCs w:val="21"/>
            </w:rPr>
            <w:t>Spelman College, Atlanta, GA</w:t>
          </w:r>
        </w:sdtContent>
      </w:sdt>
      <w:r w:rsidR="005E7FEA" w:rsidRPr="001F6491">
        <w:rPr>
          <w:sz w:val="21"/>
          <w:szCs w:val="21"/>
        </w:rPr>
        <w:tab/>
        <w:t>August 2011-Present</w:t>
      </w:r>
    </w:p>
    <w:sdt>
      <w:sdtPr>
        <w:rPr>
          <w:sz w:val="21"/>
          <w:szCs w:val="21"/>
        </w:rPr>
        <w:id w:val="-1436904686"/>
        <w:placeholder>
          <w:docPart w:val="5BBA0FF7E001C349AD76F75C85EF148B"/>
        </w:placeholder>
      </w:sdtPr>
      <w:sdtEndPr/>
      <w:sdtContent>
        <w:p w14:paraId="6399C616" w14:textId="77777777" w:rsidR="005E7FEA" w:rsidRPr="001F6491" w:rsidRDefault="005E7FEA" w:rsidP="005E7FEA">
          <w:pPr>
            <w:pStyle w:val="BodyText"/>
            <w:rPr>
              <w:sz w:val="21"/>
              <w:szCs w:val="21"/>
            </w:rPr>
          </w:pPr>
          <w:r w:rsidRPr="001F6491">
            <w:rPr>
              <w:sz w:val="21"/>
              <w:szCs w:val="21"/>
            </w:rPr>
            <w:t>Candidate for Bachelors of Science Degree, May 2015</w:t>
          </w:r>
        </w:p>
        <w:p w14:paraId="1D51296A" w14:textId="77777777" w:rsidR="005E7FEA" w:rsidRPr="001F6491" w:rsidRDefault="005E7FEA" w:rsidP="005E7FEA">
          <w:pPr>
            <w:pStyle w:val="BodyText"/>
            <w:rPr>
              <w:sz w:val="21"/>
              <w:szCs w:val="21"/>
            </w:rPr>
          </w:pPr>
          <w:r w:rsidRPr="001F6491">
            <w:rPr>
              <w:sz w:val="21"/>
              <w:szCs w:val="21"/>
            </w:rPr>
            <w:t>Major: Mathematics</w:t>
          </w:r>
        </w:p>
        <w:p w14:paraId="4DAE7ECE" w14:textId="77777777" w:rsidR="005E7FEA" w:rsidRPr="001F6491" w:rsidRDefault="005E7FEA" w:rsidP="005E7FEA">
          <w:pPr>
            <w:pStyle w:val="BodyText"/>
            <w:rPr>
              <w:sz w:val="21"/>
              <w:szCs w:val="21"/>
            </w:rPr>
          </w:pPr>
          <w:r w:rsidRPr="001F6491">
            <w:rPr>
              <w:sz w:val="21"/>
              <w:szCs w:val="21"/>
            </w:rPr>
            <w:t>Cumulative GPA: 3.32 (4.0 scale)</w:t>
          </w:r>
        </w:p>
      </w:sdtContent>
    </w:sdt>
    <w:p w14:paraId="3A4380A0" w14:textId="77777777" w:rsidR="005E7FEA" w:rsidRPr="001F6491" w:rsidRDefault="003453E6" w:rsidP="005E7FEA">
      <w:pPr>
        <w:pStyle w:val="Heading2"/>
        <w:rPr>
          <w:sz w:val="21"/>
          <w:szCs w:val="21"/>
        </w:rPr>
      </w:pPr>
      <w:sdt>
        <w:sdtPr>
          <w:rPr>
            <w:sz w:val="21"/>
            <w:szCs w:val="21"/>
          </w:rPr>
          <w:id w:val="2138754045"/>
          <w:placeholder>
            <w:docPart w:val="5C80E0CABF0C4A40A1A1056448675F61"/>
          </w:placeholder>
        </w:sdtPr>
        <w:sdtEndPr/>
        <w:sdtContent>
          <w:r w:rsidR="005E7FEA" w:rsidRPr="001F6491">
            <w:rPr>
              <w:sz w:val="21"/>
              <w:szCs w:val="21"/>
            </w:rPr>
            <w:t>University of Granada, Granada, Spain</w:t>
          </w:r>
          <w:r w:rsidR="005E7FEA" w:rsidRPr="001F6491">
            <w:rPr>
              <w:sz w:val="21"/>
              <w:szCs w:val="21"/>
            </w:rPr>
            <w:tab/>
            <w:t>Summer 2013</w:t>
          </w:r>
        </w:sdtContent>
      </w:sdt>
    </w:p>
    <w:p w14:paraId="4AAA4128" w14:textId="77777777" w:rsidR="005E7FEA" w:rsidRPr="001F6491" w:rsidRDefault="005E7FEA" w:rsidP="005E7FEA">
      <w:pPr>
        <w:pStyle w:val="Heading2"/>
        <w:rPr>
          <w:b w:val="0"/>
          <w:sz w:val="21"/>
          <w:szCs w:val="21"/>
        </w:rPr>
      </w:pPr>
      <w:r w:rsidRPr="001F6491">
        <w:rPr>
          <w:b w:val="0"/>
          <w:sz w:val="21"/>
          <w:szCs w:val="21"/>
        </w:rPr>
        <w:t>Center for Modern Languages</w:t>
      </w:r>
    </w:p>
    <w:p w14:paraId="00927CDE" w14:textId="418AE45B" w:rsidR="005E7FEA" w:rsidRPr="001F6491" w:rsidRDefault="005E7FEA" w:rsidP="005E7FEA">
      <w:pPr>
        <w:pStyle w:val="Heading2"/>
        <w:rPr>
          <w:sz w:val="21"/>
          <w:szCs w:val="21"/>
        </w:rPr>
      </w:pPr>
      <w:r w:rsidRPr="001F6491">
        <w:rPr>
          <w:b w:val="0"/>
          <w:sz w:val="21"/>
          <w:szCs w:val="21"/>
        </w:rPr>
        <w:t>GPA: 3.55</w:t>
      </w:r>
      <w:r w:rsidR="00BE0354">
        <w:rPr>
          <w:b w:val="0"/>
          <w:sz w:val="21"/>
          <w:szCs w:val="21"/>
        </w:rPr>
        <w:t xml:space="preserve"> (4.0 scale)</w:t>
      </w:r>
    </w:p>
    <w:p w14:paraId="0ECD0241" w14:textId="77777777" w:rsidR="005E7FEA" w:rsidRPr="005E7FEA" w:rsidRDefault="000201D0" w:rsidP="005E7FEA">
      <w:pPr>
        <w:pStyle w:val="Heading1"/>
      </w:pPr>
      <w:r>
        <w:t>Experience</w:t>
      </w:r>
    </w:p>
    <w:p w14:paraId="69DC3487" w14:textId="77777777" w:rsidR="00F015DE" w:rsidRPr="001F6491" w:rsidRDefault="003453E6">
      <w:pPr>
        <w:pStyle w:val="Heading2"/>
        <w:rPr>
          <w:sz w:val="21"/>
          <w:szCs w:val="21"/>
        </w:rPr>
      </w:pPr>
      <w:sdt>
        <w:sdtPr>
          <w:rPr>
            <w:sz w:val="21"/>
            <w:szCs w:val="21"/>
          </w:rPr>
          <w:id w:val="9459739"/>
          <w:placeholder>
            <w:docPart w:val="272BBC6EC8A8F744997B1D1886FF1D9D"/>
          </w:placeholder>
        </w:sdtPr>
        <w:sdtEndPr/>
        <w:sdtContent>
          <w:r w:rsidR="005E7FEA" w:rsidRPr="001F6491">
            <w:rPr>
              <w:sz w:val="21"/>
              <w:szCs w:val="21"/>
            </w:rPr>
            <w:t>Spelman College Research and Mentoring Program</w:t>
          </w:r>
        </w:sdtContent>
      </w:sdt>
      <w:r w:rsidR="000201D0" w:rsidRPr="001F6491">
        <w:rPr>
          <w:sz w:val="21"/>
          <w:szCs w:val="21"/>
        </w:rPr>
        <w:tab/>
      </w:r>
      <w:r w:rsidR="005E7FEA" w:rsidRPr="001F6491">
        <w:rPr>
          <w:sz w:val="21"/>
          <w:szCs w:val="21"/>
        </w:rPr>
        <w:t>Fall 2013-Present</w:t>
      </w:r>
    </w:p>
    <w:sdt>
      <w:sdtPr>
        <w:rPr>
          <w:sz w:val="21"/>
          <w:szCs w:val="21"/>
        </w:rPr>
        <w:id w:val="9459741"/>
        <w:placeholder>
          <w:docPart w:val="766289C8992F1246B171D7EDC5DA1D21"/>
        </w:placeholder>
      </w:sdtPr>
      <w:sdtEndPr/>
      <w:sdtContent>
        <w:p w14:paraId="6065EA29" w14:textId="77777777" w:rsidR="003453E6" w:rsidRDefault="005E7FEA" w:rsidP="003453E6">
          <w:pPr>
            <w:pStyle w:val="BodyText"/>
            <w:rPr>
              <w:sz w:val="21"/>
              <w:szCs w:val="21"/>
            </w:rPr>
          </w:pPr>
          <w:r w:rsidRPr="001F6491">
            <w:rPr>
              <w:sz w:val="21"/>
              <w:szCs w:val="21"/>
            </w:rPr>
            <w:t>Conduct interdisciplinary research as a mentee on the reliability of original gene networks versus permutated networks.</w:t>
          </w:r>
        </w:p>
        <w:p w14:paraId="4BB1629C" w14:textId="77777777" w:rsidR="003453E6" w:rsidRDefault="003453E6" w:rsidP="003453E6">
          <w:pPr>
            <w:pStyle w:val="BodyText"/>
            <w:rPr>
              <w:sz w:val="21"/>
              <w:szCs w:val="21"/>
            </w:rPr>
          </w:pPr>
          <w:r>
            <w:rPr>
              <w:sz w:val="21"/>
              <w:szCs w:val="21"/>
            </w:rPr>
            <w:t>Presented at Georgia Academy of Science, March 28, 2014.</w:t>
          </w:r>
        </w:p>
        <w:p w14:paraId="3FD81E3C" w14:textId="57B0EC57" w:rsidR="00F015DE" w:rsidRPr="001F6491" w:rsidRDefault="003453E6" w:rsidP="003453E6">
          <w:pPr>
            <w:pStyle w:val="BodyText"/>
            <w:rPr>
              <w:sz w:val="21"/>
              <w:szCs w:val="21"/>
            </w:rPr>
          </w:pPr>
          <w:r>
            <w:rPr>
              <w:sz w:val="21"/>
              <w:szCs w:val="21"/>
            </w:rPr>
            <w:t>Presented at Spelman College Research Day, April 11, 2014.</w:t>
          </w:r>
        </w:p>
      </w:sdtContent>
    </w:sdt>
    <w:p w14:paraId="610CB744" w14:textId="77777777" w:rsidR="00F015DE" w:rsidRPr="001F6491" w:rsidRDefault="003453E6">
      <w:pPr>
        <w:pStyle w:val="Heading2"/>
        <w:rPr>
          <w:sz w:val="21"/>
          <w:szCs w:val="21"/>
        </w:rPr>
      </w:pPr>
      <w:sdt>
        <w:sdtPr>
          <w:rPr>
            <w:sz w:val="21"/>
            <w:szCs w:val="21"/>
          </w:rPr>
          <w:id w:val="9459744"/>
          <w:placeholder>
            <w:docPart w:val="E5B53AF27F53A242A86A00C78AFA01B9"/>
          </w:placeholder>
        </w:sdtPr>
        <w:sdtEndPr/>
        <w:sdtContent>
          <w:r w:rsidR="005E7FEA" w:rsidRPr="001F6491">
            <w:rPr>
              <w:sz w:val="21"/>
              <w:szCs w:val="21"/>
            </w:rPr>
            <w:t>Andalusian Center for Environmental Research</w:t>
          </w:r>
        </w:sdtContent>
      </w:sdt>
      <w:r w:rsidR="000201D0" w:rsidRPr="001F6491">
        <w:rPr>
          <w:sz w:val="21"/>
          <w:szCs w:val="21"/>
        </w:rPr>
        <w:tab/>
      </w:r>
      <w:r w:rsidR="005E7FEA" w:rsidRPr="001F6491">
        <w:rPr>
          <w:sz w:val="21"/>
          <w:szCs w:val="21"/>
        </w:rPr>
        <w:t>Summer 2013</w:t>
      </w:r>
    </w:p>
    <w:sdt>
      <w:sdtPr>
        <w:rPr>
          <w:sz w:val="21"/>
          <w:szCs w:val="21"/>
        </w:rPr>
        <w:id w:val="9459745"/>
        <w:placeholder>
          <w:docPart w:val="CD2D118124C21340A544EF6C039CE24C"/>
        </w:placeholder>
      </w:sdtPr>
      <w:sdtEndPr/>
      <w:sdtContent>
        <w:p w14:paraId="5F6645C7" w14:textId="77777777" w:rsidR="003453E6" w:rsidRDefault="005E7FEA">
          <w:pPr>
            <w:pStyle w:val="BodyText"/>
            <w:rPr>
              <w:sz w:val="21"/>
              <w:szCs w:val="21"/>
            </w:rPr>
          </w:pPr>
          <w:r w:rsidRPr="001F6491">
            <w:rPr>
              <w:sz w:val="21"/>
              <w:szCs w:val="21"/>
            </w:rPr>
            <w:t>Conducted research focused on atmospheric aerosols and their environmental impact.</w:t>
          </w:r>
          <w:bookmarkStart w:id="0" w:name="_GoBack"/>
          <w:bookmarkEnd w:id="0"/>
          <w:r w:rsidRPr="001F6491">
            <w:rPr>
              <w:sz w:val="21"/>
              <w:szCs w:val="21"/>
            </w:rPr>
            <w:t xml:space="preserve"> </w:t>
          </w:r>
        </w:p>
        <w:p w14:paraId="3FDF92E1" w14:textId="3473FAB6" w:rsidR="00F015DE" w:rsidRPr="001F6491" w:rsidRDefault="003453E6">
          <w:pPr>
            <w:pStyle w:val="BodyText"/>
            <w:rPr>
              <w:sz w:val="21"/>
              <w:szCs w:val="21"/>
            </w:rPr>
          </w:pPr>
          <w:r>
            <w:rPr>
              <w:sz w:val="21"/>
              <w:szCs w:val="21"/>
            </w:rPr>
            <w:t xml:space="preserve">Presented at Spelman College Research Day, April 11, 2014. </w:t>
          </w:r>
        </w:p>
      </w:sdtContent>
    </w:sdt>
    <w:p w14:paraId="7F12A025" w14:textId="77777777" w:rsidR="00F015DE" w:rsidRPr="001F6491" w:rsidRDefault="003453E6">
      <w:pPr>
        <w:pStyle w:val="Heading2"/>
        <w:rPr>
          <w:sz w:val="21"/>
          <w:szCs w:val="21"/>
        </w:rPr>
      </w:pPr>
      <w:sdt>
        <w:sdtPr>
          <w:rPr>
            <w:sz w:val="21"/>
            <w:szCs w:val="21"/>
          </w:rPr>
          <w:id w:val="9459746"/>
          <w:placeholder>
            <w:docPart w:val="D77A0B21B31A144AB0F06EB18BA1B6F9"/>
          </w:placeholder>
        </w:sdtPr>
        <w:sdtEndPr/>
        <w:sdtContent>
          <w:r w:rsidR="005E7FEA" w:rsidRPr="001F6491">
            <w:rPr>
              <w:sz w:val="21"/>
              <w:szCs w:val="21"/>
            </w:rPr>
            <w:t>Prudential Summer Bridge Program</w:t>
          </w:r>
        </w:sdtContent>
      </w:sdt>
      <w:r w:rsidR="000201D0" w:rsidRPr="001F6491">
        <w:rPr>
          <w:sz w:val="21"/>
          <w:szCs w:val="21"/>
        </w:rPr>
        <w:tab/>
      </w:r>
      <w:r w:rsidR="005E7FEA" w:rsidRPr="001F6491">
        <w:rPr>
          <w:sz w:val="21"/>
          <w:szCs w:val="21"/>
        </w:rPr>
        <w:t>June 2012</w:t>
      </w:r>
    </w:p>
    <w:p w14:paraId="0896A68D" w14:textId="77777777" w:rsidR="00F015DE" w:rsidRDefault="003453E6">
      <w:pPr>
        <w:pStyle w:val="BodyText"/>
      </w:pPr>
      <w:sdt>
        <w:sdtPr>
          <w:rPr>
            <w:sz w:val="21"/>
            <w:szCs w:val="21"/>
          </w:rPr>
          <w:id w:val="9459753"/>
          <w:placeholder>
            <w:docPart w:val="F077EB0D9DB7CE40BC22896FCD7B8000"/>
          </w:placeholder>
        </w:sdtPr>
        <w:sdtEndPr>
          <w:rPr>
            <w:sz w:val="20"/>
            <w:szCs w:val="22"/>
          </w:rPr>
        </w:sdtEndPr>
        <w:sdtContent>
          <w:r w:rsidR="005E7FEA" w:rsidRPr="001F6491">
            <w:rPr>
              <w:sz w:val="21"/>
              <w:szCs w:val="21"/>
            </w:rPr>
            <w:t xml:space="preserve">Selected with only six other Spelman students to participate in the opportunity to learn about actuarial science as well as </w:t>
          </w:r>
          <w:r w:rsidR="00EF138B" w:rsidRPr="001F6491">
            <w:rPr>
              <w:sz w:val="21"/>
              <w:szCs w:val="21"/>
            </w:rPr>
            <w:t>career guidance.</w:t>
          </w:r>
          <w:r w:rsidR="00EF138B">
            <w:t xml:space="preserve"> </w:t>
          </w:r>
        </w:sdtContent>
      </w:sdt>
    </w:p>
    <w:p w14:paraId="1680337C" w14:textId="77777777" w:rsidR="00F015DE" w:rsidRDefault="00EF138B">
      <w:pPr>
        <w:pStyle w:val="Heading1"/>
      </w:pPr>
      <w:r>
        <w:t xml:space="preserve">Academic Achievement </w:t>
      </w:r>
    </w:p>
    <w:p w14:paraId="4F43E1BB" w14:textId="77777777" w:rsidR="00F015DE" w:rsidRPr="001F6491" w:rsidRDefault="00EF138B" w:rsidP="00EF138B">
      <w:pPr>
        <w:pStyle w:val="BodyText"/>
        <w:rPr>
          <w:sz w:val="21"/>
          <w:szCs w:val="21"/>
        </w:rPr>
      </w:pPr>
      <w:r w:rsidRPr="001F6491">
        <w:rPr>
          <w:sz w:val="21"/>
          <w:szCs w:val="21"/>
        </w:rPr>
        <w:t>Math RaMP scholar (current</w:t>
      </w:r>
      <w:r w:rsidR="001F6491" w:rsidRPr="001F6491">
        <w:rPr>
          <w:sz w:val="21"/>
          <w:szCs w:val="21"/>
        </w:rPr>
        <w:t xml:space="preserve">); Global STEM scholar (current); </w:t>
      </w:r>
      <w:r w:rsidRPr="001F6491">
        <w:rPr>
          <w:sz w:val="21"/>
          <w:szCs w:val="21"/>
        </w:rPr>
        <w:t>Member of the National Society of Leade</w:t>
      </w:r>
      <w:r w:rsidR="001F6491">
        <w:rPr>
          <w:sz w:val="21"/>
          <w:szCs w:val="21"/>
        </w:rPr>
        <w:t>rship and Success (</w:t>
      </w:r>
      <w:r w:rsidR="001F6491" w:rsidRPr="001F6491">
        <w:rPr>
          <w:sz w:val="21"/>
          <w:szCs w:val="21"/>
        </w:rPr>
        <w:t>Spring 2013</w:t>
      </w:r>
      <w:r w:rsidR="001F6491">
        <w:rPr>
          <w:sz w:val="21"/>
          <w:szCs w:val="21"/>
        </w:rPr>
        <w:t>); Benjamin Gilman Scholar (2013)</w:t>
      </w:r>
      <w:r w:rsidR="001F6491" w:rsidRPr="001F6491">
        <w:rPr>
          <w:sz w:val="21"/>
          <w:szCs w:val="21"/>
        </w:rPr>
        <w:t>; Deans List (Spring 2012)</w:t>
      </w:r>
    </w:p>
    <w:p w14:paraId="7A3799EC" w14:textId="77777777" w:rsidR="001F6491" w:rsidRPr="001F6491" w:rsidRDefault="001F6491" w:rsidP="001F6491">
      <w:pPr>
        <w:pStyle w:val="Heading1"/>
        <w:ind w:left="0" w:firstLine="0"/>
      </w:pPr>
      <w:r w:rsidRPr="001F6491">
        <w:rPr>
          <w:rFonts w:asciiTheme="minorHAnsi" w:eastAsiaTheme="minorEastAsia" w:hAnsiTheme="minorHAnsi" w:cstheme="minorBidi"/>
          <w:bCs w:val="0"/>
          <w:color w:val="auto"/>
        </w:rPr>
        <w:t>Volunteer Work</w:t>
      </w:r>
    </w:p>
    <w:p w14:paraId="4218EE84" w14:textId="7F04944F" w:rsidR="001F6491" w:rsidRPr="001F6491" w:rsidRDefault="00BE0354">
      <w:pPr>
        <w:rPr>
          <w:sz w:val="21"/>
          <w:szCs w:val="21"/>
        </w:rPr>
      </w:pPr>
      <w:r>
        <w:rPr>
          <w:sz w:val="21"/>
          <w:szCs w:val="21"/>
        </w:rPr>
        <w:t>M</w:t>
      </w:r>
      <w:r w:rsidR="001F6491" w:rsidRPr="001F6491">
        <w:rPr>
          <w:sz w:val="21"/>
          <w:szCs w:val="21"/>
        </w:rPr>
        <w:t>entor with 3D Girls Incorporated, Atlanta, GA (current);</w:t>
      </w:r>
      <w:r w:rsidR="001F6491">
        <w:rPr>
          <w:sz w:val="21"/>
          <w:szCs w:val="21"/>
        </w:rPr>
        <w:t xml:space="preserve"> Assisted</w:t>
      </w:r>
      <w:r w:rsidR="001F6491" w:rsidRPr="001F6491">
        <w:rPr>
          <w:sz w:val="21"/>
          <w:szCs w:val="21"/>
        </w:rPr>
        <w:t xml:space="preserve"> with summer camp at “Virgen del Pilar”, Grana</w:t>
      </w:r>
      <w:r w:rsidR="001F6491">
        <w:rPr>
          <w:sz w:val="21"/>
          <w:szCs w:val="21"/>
        </w:rPr>
        <w:t>da, Spain (Summer 2013); Fed</w:t>
      </w:r>
      <w:r w:rsidR="001F6491" w:rsidRPr="001F6491">
        <w:rPr>
          <w:sz w:val="21"/>
          <w:szCs w:val="21"/>
        </w:rPr>
        <w:t xml:space="preserve"> homeless at St. Francis’ kitch</w:t>
      </w:r>
      <w:r w:rsidR="001F6491">
        <w:rPr>
          <w:sz w:val="21"/>
          <w:szCs w:val="21"/>
        </w:rPr>
        <w:t>en, Atlanta, GA (2012); Tutored</w:t>
      </w:r>
      <w:r w:rsidR="001F6491" w:rsidRPr="001F6491">
        <w:rPr>
          <w:sz w:val="21"/>
          <w:szCs w:val="21"/>
        </w:rPr>
        <w:t xml:space="preserve"> kindergarten through second graders at Operation P.E.A.C.E., Atlanta, GA (2012-2013) </w:t>
      </w:r>
    </w:p>
    <w:sectPr w:rsidR="001F6491" w:rsidRPr="001F6491" w:rsidSect="00F015DE">
      <w:headerReference w:type="default" r:id="rId8"/>
      <w:footerReference w:type="default" r:id="rId9"/>
      <w:headerReference w:type="firs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6BB1B6" w14:textId="77777777" w:rsidR="00EF138B" w:rsidRDefault="00EF138B">
      <w:r>
        <w:separator/>
      </w:r>
    </w:p>
  </w:endnote>
  <w:endnote w:type="continuationSeparator" w:id="0">
    <w:p w14:paraId="145A3081" w14:textId="77777777" w:rsidR="00EF138B" w:rsidRDefault="00EF1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DD8B47" w14:textId="77777777" w:rsidR="00EF138B" w:rsidRDefault="00EF138B">
    <w:pPr>
      <w:pStyle w:val="Foo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831A7D" w14:textId="77777777" w:rsidR="00EF138B" w:rsidRDefault="00EF138B">
      <w:r>
        <w:separator/>
      </w:r>
    </w:p>
  </w:footnote>
  <w:footnote w:type="continuationSeparator" w:id="0">
    <w:p w14:paraId="57AEFE53" w14:textId="77777777" w:rsidR="00EF138B" w:rsidRDefault="00EF13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10188"/>
      <w:gridCol w:w="720"/>
    </w:tblGrid>
    <w:tr w:rsidR="00EF138B" w14:paraId="4ABD25A2" w14:textId="77777777">
      <w:trPr>
        <w:trHeight w:val="720"/>
      </w:trPr>
      <w:tc>
        <w:tcPr>
          <w:tcW w:w="10188" w:type="dxa"/>
          <w:vAlign w:val="center"/>
        </w:tcPr>
        <w:p w14:paraId="188563C3" w14:textId="77777777" w:rsidR="00EF138B" w:rsidRDefault="00EF138B"/>
      </w:tc>
      <w:tc>
        <w:tcPr>
          <w:tcW w:w="720" w:type="dxa"/>
          <w:shd w:val="clear" w:color="auto" w:fill="A9122A" w:themeFill="accent1"/>
          <w:vAlign w:val="center"/>
        </w:tcPr>
        <w:p w14:paraId="5050E710" w14:textId="77777777" w:rsidR="00EF138B" w:rsidRDefault="00EF138B"/>
      </w:tc>
    </w:tr>
  </w:tbl>
  <w:p w14:paraId="55598301" w14:textId="77777777" w:rsidR="00EF138B" w:rsidRDefault="00EF138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9288"/>
      <w:gridCol w:w="1728"/>
    </w:tblGrid>
    <w:tr w:rsidR="00EF138B" w14:paraId="37C41ABD" w14:textId="77777777">
      <w:tc>
        <w:tcPr>
          <w:tcW w:w="9288" w:type="dxa"/>
          <w:vAlign w:val="center"/>
        </w:tcPr>
        <w:p w14:paraId="6B8D92E0" w14:textId="77777777" w:rsidR="00EF138B" w:rsidRDefault="00EF138B">
          <w:pPr>
            <w:pStyle w:val="Title"/>
          </w:pPr>
          <w:r>
            <w:fldChar w:fldCharType="begin"/>
          </w:r>
          <w:r>
            <w:instrText xml:space="preserve"> PLACEHOLDER </w:instrText>
          </w:r>
          <w:r>
            <w:fldChar w:fldCharType="begin"/>
          </w:r>
          <w:r>
            <w:instrText xml:space="preserve"> IF </w:instrText>
          </w:r>
          <w:fldSimple w:instr=" USERNAME ">
            <w:r>
              <w:rPr>
                <w:noProof/>
              </w:rPr>
              <w:instrText>Brittany Jackson</w:instrText>
            </w:r>
          </w:fldSimple>
          <w:r>
            <w:instrText xml:space="preserve">="" "[Your Name]" </w:instrText>
          </w:r>
          <w:fldSimple w:instr=" USERNAME ">
            <w:r>
              <w:rPr>
                <w:noProof/>
              </w:rPr>
              <w:instrText>Brittany Jackson</w:instrText>
            </w:r>
          </w:fldSimple>
          <w:r>
            <w:fldChar w:fldCharType="separate"/>
          </w:r>
          <w:r>
            <w:rPr>
              <w:noProof/>
            </w:rPr>
            <w:instrText>Brittany Jackson</w:instrText>
          </w:r>
          <w:r>
            <w:fldChar w:fldCharType="end"/>
          </w:r>
          <w:r>
            <w:instrText xml:space="preserve"> \* MERGEFORMAT</w:instrText>
          </w:r>
          <w:r>
            <w:fldChar w:fldCharType="separate"/>
          </w:r>
          <w:r w:rsidR="003453E6">
            <w:t xml:space="preserve">Brittany </w:t>
          </w:r>
          <w:r w:rsidR="003453E6">
            <w:rPr>
              <w:noProof/>
            </w:rPr>
            <w:t>Jackson</w:t>
          </w:r>
          <w:r>
            <w:fldChar w:fldCharType="end"/>
          </w:r>
        </w:p>
        <w:p w14:paraId="31489835" w14:textId="77777777" w:rsidR="00EF138B" w:rsidRPr="005E7FEA" w:rsidRDefault="00EF138B" w:rsidP="005E7FEA">
          <w:pPr>
            <w:pStyle w:val="ContactDetails"/>
            <w:rPr>
              <w:sz w:val="22"/>
              <w:szCs w:val="22"/>
            </w:rPr>
          </w:pPr>
          <w:r w:rsidRPr="005E7FEA">
            <w:rPr>
              <w:sz w:val="22"/>
              <w:szCs w:val="22"/>
            </w:rPr>
            <w:t>515 Fulton Street apt. 2317 Atlanta, GA 30312</w:t>
          </w:r>
          <w:r w:rsidRPr="005E7FEA">
            <w:rPr>
              <w:sz w:val="22"/>
              <w:szCs w:val="22"/>
            </w:rPr>
            <w:br/>
            <w:t>Phone: 925-978-6039</w:t>
          </w:r>
          <w:r w:rsidRPr="005E7FEA">
            <w:rPr>
              <w:sz w:val="22"/>
              <w:szCs w:val="22"/>
            </w:rPr>
            <w:sym w:font="Wingdings 2" w:char="F097"/>
          </w:r>
          <w:r w:rsidRPr="005E7FEA">
            <w:rPr>
              <w:sz w:val="22"/>
              <w:szCs w:val="22"/>
            </w:rPr>
            <w:t xml:space="preserve"> E-Mail: bjacks24@scmail.spelman.edu</w:t>
          </w:r>
        </w:p>
      </w:tc>
      <w:tc>
        <w:tcPr>
          <w:tcW w:w="1728" w:type="dxa"/>
          <w:vAlign w:val="center"/>
        </w:tcPr>
        <w:p w14:paraId="4903F468" w14:textId="77777777" w:rsidR="00EF138B" w:rsidRDefault="00EF138B">
          <w:pPr>
            <w:pStyle w:val="Initials"/>
          </w:pPr>
        </w:p>
      </w:tc>
    </w:tr>
  </w:tbl>
  <w:p w14:paraId="7942A025" w14:textId="77777777" w:rsidR="00EF138B" w:rsidRDefault="00EF138B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F86B22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DF29B8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05E617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CE2D0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C00777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DA2A7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985F8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4CA291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CDA57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3CC47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B4462CA"/>
    <w:multiLevelType w:val="hybridMultilevel"/>
    <w:tmpl w:val="78D03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9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5E7FEA"/>
    <w:rsid w:val="000201D0"/>
    <w:rsid w:val="000B233E"/>
    <w:rsid w:val="001F21FF"/>
    <w:rsid w:val="001F6491"/>
    <w:rsid w:val="003453E6"/>
    <w:rsid w:val="00437BEB"/>
    <w:rsid w:val="005E7FEA"/>
    <w:rsid w:val="0078650F"/>
    <w:rsid w:val="008118CC"/>
    <w:rsid w:val="00995900"/>
    <w:rsid w:val="00BA551E"/>
    <w:rsid w:val="00BE0354"/>
    <w:rsid w:val="00D516FC"/>
    <w:rsid w:val="00EF138B"/>
    <w:rsid w:val="00F0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4FB7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015DE"/>
    <w:rPr>
      <w:sz w:val="20"/>
    </w:rPr>
  </w:style>
  <w:style w:type="paragraph" w:styleId="Heading1">
    <w:name w:val="heading 1"/>
    <w:basedOn w:val="Normal"/>
    <w:next w:val="BodyText"/>
    <w:link w:val="Heading1Char"/>
    <w:rsid w:val="00F015DE"/>
    <w:pPr>
      <w:keepNext/>
      <w:keepLines/>
      <w:pBdr>
        <w:bottom w:val="single" w:sz="12" w:space="3" w:color="A9122A" w:themeColor="accent1"/>
      </w:pBdr>
      <w:spacing w:before="480" w:after="240"/>
      <w:ind w:left="-187" w:right="-187" w:firstLine="18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rsid w:val="00F015DE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015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A9122A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015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A9122A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015D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540914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015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540914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015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015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015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15DE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015DE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F015DE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F015DE"/>
    <w:rPr>
      <w:sz w:val="20"/>
    </w:rPr>
  </w:style>
  <w:style w:type="paragraph" w:styleId="Footer">
    <w:name w:val="footer"/>
    <w:basedOn w:val="Normal"/>
    <w:link w:val="FooterChar"/>
    <w:rsid w:val="00F015DE"/>
    <w:pPr>
      <w:tabs>
        <w:tab w:val="center" w:pos="4680"/>
        <w:tab w:val="right" w:pos="9360"/>
      </w:tabs>
      <w:spacing w:before="200"/>
      <w:jc w:val="right"/>
    </w:pPr>
    <w:rPr>
      <w:b/>
      <w:color w:val="A9122A" w:themeColor="accent1"/>
    </w:rPr>
  </w:style>
  <w:style w:type="character" w:customStyle="1" w:styleId="FooterChar">
    <w:name w:val="Footer Char"/>
    <w:basedOn w:val="DefaultParagraphFont"/>
    <w:link w:val="Footer"/>
    <w:rsid w:val="00F015DE"/>
    <w:rPr>
      <w:b/>
      <w:color w:val="A9122A" w:themeColor="accent1"/>
      <w:sz w:val="20"/>
    </w:rPr>
  </w:style>
  <w:style w:type="paragraph" w:styleId="Title">
    <w:name w:val="Title"/>
    <w:basedOn w:val="Normal"/>
    <w:next w:val="Normal"/>
    <w:link w:val="TitleChar"/>
    <w:rsid w:val="00F015DE"/>
    <w:pPr>
      <w:spacing w:after="120"/>
    </w:pPr>
    <w:rPr>
      <w:rFonts w:asciiTheme="majorHAnsi" w:eastAsiaTheme="majorEastAsia" w:hAnsiTheme="majorHAnsi" w:cstheme="majorBidi"/>
      <w:b/>
      <w:color w:val="A9122A" w:themeColor="accen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015DE"/>
    <w:rPr>
      <w:rFonts w:asciiTheme="majorHAnsi" w:eastAsiaTheme="majorEastAsia" w:hAnsiTheme="majorHAnsi" w:cstheme="majorBidi"/>
      <w:b/>
      <w:color w:val="A9122A" w:themeColor="accen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F015DE"/>
    <w:rPr>
      <w:b/>
      <w:sz w:val="18"/>
      <w:szCs w:val="18"/>
    </w:rPr>
  </w:style>
  <w:style w:type="paragraph" w:customStyle="1" w:styleId="Initials">
    <w:name w:val="Initials"/>
    <w:basedOn w:val="Normal"/>
    <w:rsid w:val="00F015DE"/>
    <w:pPr>
      <w:jc w:val="center"/>
    </w:pPr>
    <w:rPr>
      <w:b/>
      <w:color w:val="A9122A" w:themeColor="accent1"/>
      <w:sz w:val="106"/>
    </w:rPr>
  </w:style>
  <w:style w:type="paragraph" w:styleId="BodyText">
    <w:name w:val="Body Text"/>
    <w:basedOn w:val="Normal"/>
    <w:link w:val="BodyTextChar"/>
    <w:rsid w:val="00F015DE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F015DE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015D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F015DE"/>
  </w:style>
  <w:style w:type="paragraph" w:styleId="BlockText">
    <w:name w:val="Block Text"/>
    <w:basedOn w:val="Normal"/>
    <w:semiHidden/>
    <w:unhideWhenUsed/>
    <w:rsid w:val="00F015DE"/>
    <w:pPr>
      <w:pBdr>
        <w:top w:val="single" w:sz="2" w:space="10" w:color="A9122A" w:themeColor="accent1" w:shadow="1"/>
        <w:left w:val="single" w:sz="2" w:space="10" w:color="A9122A" w:themeColor="accent1" w:shadow="1"/>
        <w:bottom w:val="single" w:sz="2" w:space="10" w:color="A9122A" w:themeColor="accent1" w:shadow="1"/>
        <w:right w:val="single" w:sz="2" w:space="10" w:color="A9122A" w:themeColor="accent1" w:shadow="1"/>
      </w:pBdr>
      <w:ind w:left="1152" w:right="1152"/>
    </w:pPr>
    <w:rPr>
      <w:i/>
      <w:iCs/>
      <w:color w:val="A9122A" w:themeColor="accent1"/>
    </w:rPr>
  </w:style>
  <w:style w:type="paragraph" w:styleId="BodyText2">
    <w:name w:val="Body Text 2"/>
    <w:basedOn w:val="Normal"/>
    <w:link w:val="BodyText2Char"/>
    <w:semiHidden/>
    <w:unhideWhenUsed/>
    <w:rsid w:val="00F015D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F015D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015D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F015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015D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F015D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F015D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F015D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F015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015D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F015D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015D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F015DE"/>
    <w:pPr>
      <w:spacing w:after="200"/>
    </w:pPr>
    <w:rPr>
      <w:b/>
      <w:bCs/>
      <w:color w:val="A9122A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F015D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015D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F015D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01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1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15D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F015DE"/>
  </w:style>
  <w:style w:type="character" w:customStyle="1" w:styleId="DateChar">
    <w:name w:val="Date Char"/>
    <w:basedOn w:val="DefaultParagraphFont"/>
    <w:link w:val="Date"/>
    <w:semiHidden/>
    <w:rsid w:val="00F015D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015D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F015DE"/>
  </w:style>
  <w:style w:type="character" w:customStyle="1" w:styleId="E-mailSignatureChar">
    <w:name w:val="E-mail Signature Char"/>
    <w:basedOn w:val="DefaultParagraphFont"/>
    <w:link w:val="E-mailSignature"/>
    <w:semiHidden/>
    <w:rsid w:val="00F015D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F015D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15DE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F015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F015DE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F015D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015DE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F015DE"/>
    <w:rPr>
      <w:rFonts w:asciiTheme="majorHAnsi" w:eastAsiaTheme="majorEastAsia" w:hAnsiTheme="majorHAnsi" w:cstheme="majorBidi"/>
      <w:b/>
      <w:bCs/>
      <w:color w:val="A9122A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F015DE"/>
    <w:rPr>
      <w:rFonts w:asciiTheme="majorHAnsi" w:eastAsiaTheme="majorEastAsia" w:hAnsiTheme="majorHAnsi" w:cstheme="majorBidi"/>
      <w:b/>
      <w:bCs/>
      <w:i/>
      <w:iCs/>
      <w:color w:val="A9122A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F015DE"/>
    <w:rPr>
      <w:rFonts w:asciiTheme="majorHAnsi" w:eastAsiaTheme="majorEastAsia" w:hAnsiTheme="majorHAnsi" w:cstheme="majorBidi"/>
      <w:color w:val="540914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F015DE"/>
    <w:rPr>
      <w:rFonts w:asciiTheme="majorHAnsi" w:eastAsiaTheme="majorEastAsia" w:hAnsiTheme="majorHAnsi" w:cstheme="majorBidi"/>
      <w:i/>
      <w:iCs/>
      <w:color w:val="540914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F015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F015D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015D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F015D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015D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F015D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F015D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F015D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F015D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F015D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F015D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F015D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F015D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F015D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F015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F015DE"/>
    <w:pPr>
      <w:pBdr>
        <w:bottom w:val="single" w:sz="4" w:space="4" w:color="A9122A" w:themeColor="accent1"/>
      </w:pBdr>
      <w:spacing w:before="200" w:after="280"/>
      <w:ind w:left="936" w:right="936"/>
    </w:pPr>
    <w:rPr>
      <w:b/>
      <w:bCs/>
      <w:i/>
      <w:iCs/>
      <w:color w:val="A9122A" w:themeColor="accent1"/>
    </w:rPr>
  </w:style>
  <w:style w:type="character" w:customStyle="1" w:styleId="IntenseQuoteChar">
    <w:name w:val="Intense Quote Char"/>
    <w:basedOn w:val="DefaultParagraphFont"/>
    <w:link w:val="IntenseQuote"/>
    <w:rsid w:val="00F015DE"/>
    <w:rPr>
      <w:b/>
      <w:bCs/>
      <w:i/>
      <w:iCs/>
      <w:color w:val="A9122A" w:themeColor="accent1"/>
      <w:sz w:val="20"/>
    </w:rPr>
  </w:style>
  <w:style w:type="paragraph" w:styleId="List">
    <w:name w:val="List"/>
    <w:basedOn w:val="Normal"/>
    <w:semiHidden/>
    <w:unhideWhenUsed/>
    <w:rsid w:val="00F015D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F015D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F015D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F015D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F015D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F015D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F015D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F015D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F015D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F015D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F015D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F015D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F015D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F015D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F015D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F015D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F015D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F015D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F015D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F015D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F015D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F015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F015D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F015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015D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F015DE"/>
    <w:rPr>
      <w:sz w:val="20"/>
    </w:rPr>
  </w:style>
  <w:style w:type="paragraph" w:styleId="NormalWeb">
    <w:name w:val="Normal (Web)"/>
    <w:basedOn w:val="Normal"/>
    <w:semiHidden/>
    <w:unhideWhenUsed/>
    <w:rsid w:val="00F015D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F015D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F015DE"/>
  </w:style>
  <w:style w:type="character" w:customStyle="1" w:styleId="NoteHeadingChar">
    <w:name w:val="Note Heading Char"/>
    <w:basedOn w:val="DefaultParagraphFont"/>
    <w:link w:val="NoteHeading"/>
    <w:semiHidden/>
    <w:rsid w:val="00F015D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F015D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015D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F015D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F015D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F015DE"/>
  </w:style>
  <w:style w:type="character" w:customStyle="1" w:styleId="SalutationChar">
    <w:name w:val="Salutation Char"/>
    <w:basedOn w:val="DefaultParagraphFont"/>
    <w:link w:val="Salutation"/>
    <w:semiHidden/>
    <w:rsid w:val="00F015D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F015D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015D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F015DE"/>
    <w:pPr>
      <w:numPr>
        <w:ilvl w:val="1"/>
      </w:numPr>
    </w:pPr>
    <w:rPr>
      <w:rFonts w:asciiTheme="majorHAnsi" w:eastAsiaTheme="majorEastAsia" w:hAnsiTheme="majorHAnsi" w:cstheme="majorBidi"/>
      <w:i/>
      <w:iCs/>
      <w:color w:val="A9122A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015DE"/>
    <w:rPr>
      <w:rFonts w:asciiTheme="majorHAnsi" w:eastAsiaTheme="majorEastAsia" w:hAnsiTheme="majorHAnsi" w:cstheme="majorBidi"/>
      <w:i/>
      <w:iCs/>
      <w:color w:val="A9122A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F015D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F015DE"/>
  </w:style>
  <w:style w:type="paragraph" w:styleId="TOAHeading">
    <w:name w:val="toa heading"/>
    <w:basedOn w:val="Normal"/>
    <w:next w:val="Normal"/>
    <w:semiHidden/>
    <w:unhideWhenUsed/>
    <w:rsid w:val="00F015D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F015D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F015D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F015D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F015D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F015D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F015D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F015D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F015D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F015D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F015DE"/>
    <w:pPr>
      <w:pBdr>
        <w:bottom w:val="none" w:sz="0" w:space="0" w:color="auto"/>
      </w:pBdr>
      <w:spacing w:after="0"/>
      <w:ind w:left="0" w:right="0" w:firstLine="0"/>
      <w:outlineLvl w:val="9"/>
    </w:pPr>
    <w:rPr>
      <w:color w:val="7E0D1F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015DE"/>
    <w:rPr>
      <w:sz w:val="20"/>
    </w:rPr>
  </w:style>
  <w:style w:type="paragraph" w:styleId="Heading1">
    <w:name w:val="heading 1"/>
    <w:basedOn w:val="Normal"/>
    <w:next w:val="BodyText"/>
    <w:link w:val="Heading1Char"/>
    <w:rsid w:val="00F015DE"/>
    <w:pPr>
      <w:keepNext/>
      <w:keepLines/>
      <w:pBdr>
        <w:bottom w:val="single" w:sz="12" w:space="3" w:color="A9122A" w:themeColor="accent1"/>
      </w:pBdr>
      <w:spacing w:before="480" w:after="240"/>
      <w:ind w:left="-187" w:right="-187" w:firstLine="18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rsid w:val="00F015DE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015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A9122A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015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A9122A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015D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540914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015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540914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015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015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015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15DE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015DE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F015DE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F015DE"/>
    <w:rPr>
      <w:sz w:val="20"/>
    </w:rPr>
  </w:style>
  <w:style w:type="paragraph" w:styleId="Footer">
    <w:name w:val="footer"/>
    <w:basedOn w:val="Normal"/>
    <w:link w:val="FooterChar"/>
    <w:rsid w:val="00F015DE"/>
    <w:pPr>
      <w:tabs>
        <w:tab w:val="center" w:pos="4680"/>
        <w:tab w:val="right" w:pos="9360"/>
      </w:tabs>
      <w:spacing w:before="200"/>
      <w:jc w:val="right"/>
    </w:pPr>
    <w:rPr>
      <w:b/>
      <w:color w:val="A9122A" w:themeColor="accent1"/>
    </w:rPr>
  </w:style>
  <w:style w:type="character" w:customStyle="1" w:styleId="FooterChar">
    <w:name w:val="Footer Char"/>
    <w:basedOn w:val="DefaultParagraphFont"/>
    <w:link w:val="Footer"/>
    <w:rsid w:val="00F015DE"/>
    <w:rPr>
      <w:b/>
      <w:color w:val="A9122A" w:themeColor="accent1"/>
      <w:sz w:val="20"/>
    </w:rPr>
  </w:style>
  <w:style w:type="paragraph" w:styleId="Title">
    <w:name w:val="Title"/>
    <w:basedOn w:val="Normal"/>
    <w:next w:val="Normal"/>
    <w:link w:val="TitleChar"/>
    <w:rsid w:val="00F015DE"/>
    <w:pPr>
      <w:spacing w:after="120"/>
    </w:pPr>
    <w:rPr>
      <w:rFonts w:asciiTheme="majorHAnsi" w:eastAsiaTheme="majorEastAsia" w:hAnsiTheme="majorHAnsi" w:cstheme="majorBidi"/>
      <w:b/>
      <w:color w:val="A9122A" w:themeColor="accen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015DE"/>
    <w:rPr>
      <w:rFonts w:asciiTheme="majorHAnsi" w:eastAsiaTheme="majorEastAsia" w:hAnsiTheme="majorHAnsi" w:cstheme="majorBidi"/>
      <w:b/>
      <w:color w:val="A9122A" w:themeColor="accen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F015DE"/>
    <w:rPr>
      <w:b/>
      <w:sz w:val="18"/>
      <w:szCs w:val="18"/>
    </w:rPr>
  </w:style>
  <w:style w:type="paragraph" w:customStyle="1" w:styleId="Initials">
    <w:name w:val="Initials"/>
    <w:basedOn w:val="Normal"/>
    <w:rsid w:val="00F015DE"/>
    <w:pPr>
      <w:jc w:val="center"/>
    </w:pPr>
    <w:rPr>
      <w:b/>
      <w:color w:val="A9122A" w:themeColor="accent1"/>
      <w:sz w:val="106"/>
    </w:rPr>
  </w:style>
  <w:style w:type="paragraph" w:styleId="BodyText">
    <w:name w:val="Body Text"/>
    <w:basedOn w:val="Normal"/>
    <w:link w:val="BodyTextChar"/>
    <w:rsid w:val="00F015DE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F015DE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015D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F015DE"/>
  </w:style>
  <w:style w:type="paragraph" w:styleId="BlockText">
    <w:name w:val="Block Text"/>
    <w:basedOn w:val="Normal"/>
    <w:semiHidden/>
    <w:unhideWhenUsed/>
    <w:rsid w:val="00F015DE"/>
    <w:pPr>
      <w:pBdr>
        <w:top w:val="single" w:sz="2" w:space="10" w:color="A9122A" w:themeColor="accent1" w:shadow="1"/>
        <w:left w:val="single" w:sz="2" w:space="10" w:color="A9122A" w:themeColor="accent1" w:shadow="1"/>
        <w:bottom w:val="single" w:sz="2" w:space="10" w:color="A9122A" w:themeColor="accent1" w:shadow="1"/>
        <w:right w:val="single" w:sz="2" w:space="10" w:color="A9122A" w:themeColor="accent1" w:shadow="1"/>
      </w:pBdr>
      <w:ind w:left="1152" w:right="1152"/>
    </w:pPr>
    <w:rPr>
      <w:i/>
      <w:iCs/>
      <w:color w:val="A9122A" w:themeColor="accent1"/>
    </w:rPr>
  </w:style>
  <w:style w:type="paragraph" w:styleId="BodyText2">
    <w:name w:val="Body Text 2"/>
    <w:basedOn w:val="Normal"/>
    <w:link w:val="BodyText2Char"/>
    <w:semiHidden/>
    <w:unhideWhenUsed/>
    <w:rsid w:val="00F015D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F015D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015D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F015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015D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F015D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F015D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F015D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F015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015D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F015D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015D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F015DE"/>
    <w:pPr>
      <w:spacing w:after="200"/>
    </w:pPr>
    <w:rPr>
      <w:b/>
      <w:bCs/>
      <w:color w:val="A9122A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F015D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015D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F015D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01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1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15D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F015DE"/>
  </w:style>
  <w:style w:type="character" w:customStyle="1" w:styleId="DateChar">
    <w:name w:val="Date Char"/>
    <w:basedOn w:val="DefaultParagraphFont"/>
    <w:link w:val="Date"/>
    <w:semiHidden/>
    <w:rsid w:val="00F015D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015D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F015DE"/>
  </w:style>
  <w:style w:type="character" w:customStyle="1" w:styleId="E-mailSignatureChar">
    <w:name w:val="E-mail Signature Char"/>
    <w:basedOn w:val="DefaultParagraphFont"/>
    <w:link w:val="E-mailSignature"/>
    <w:semiHidden/>
    <w:rsid w:val="00F015D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F015D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15DE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F015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F015DE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F015D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015DE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F015DE"/>
    <w:rPr>
      <w:rFonts w:asciiTheme="majorHAnsi" w:eastAsiaTheme="majorEastAsia" w:hAnsiTheme="majorHAnsi" w:cstheme="majorBidi"/>
      <w:b/>
      <w:bCs/>
      <w:color w:val="A9122A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F015DE"/>
    <w:rPr>
      <w:rFonts w:asciiTheme="majorHAnsi" w:eastAsiaTheme="majorEastAsia" w:hAnsiTheme="majorHAnsi" w:cstheme="majorBidi"/>
      <w:b/>
      <w:bCs/>
      <w:i/>
      <w:iCs/>
      <w:color w:val="A9122A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F015DE"/>
    <w:rPr>
      <w:rFonts w:asciiTheme="majorHAnsi" w:eastAsiaTheme="majorEastAsia" w:hAnsiTheme="majorHAnsi" w:cstheme="majorBidi"/>
      <w:color w:val="540914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F015DE"/>
    <w:rPr>
      <w:rFonts w:asciiTheme="majorHAnsi" w:eastAsiaTheme="majorEastAsia" w:hAnsiTheme="majorHAnsi" w:cstheme="majorBidi"/>
      <w:i/>
      <w:iCs/>
      <w:color w:val="540914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F015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F015D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015D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F015D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015D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F015D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F015D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F015D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F015D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F015D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F015D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F015D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F015D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F015D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F015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F015DE"/>
    <w:pPr>
      <w:pBdr>
        <w:bottom w:val="single" w:sz="4" w:space="4" w:color="A9122A" w:themeColor="accent1"/>
      </w:pBdr>
      <w:spacing w:before="200" w:after="280"/>
      <w:ind w:left="936" w:right="936"/>
    </w:pPr>
    <w:rPr>
      <w:b/>
      <w:bCs/>
      <w:i/>
      <w:iCs/>
      <w:color w:val="A9122A" w:themeColor="accent1"/>
    </w:rPr>
  </w:style>
  <w:style w:type="character" w:customStyle="1" w:styleId="IntenseQuoteChar">
    <w:name w:val="Intense Quote Char"/>
    <w:basedOn w:val="DefaultParagraphFont"/>
    <w:link w:val="IntenseQuote"/>
    <w:rsid w:val="00F015DE"/>
    <w:rPr>
      <w:b/>
      <w:bCs/>
      <w:i/>
      <w:iCs/>
      <w:color w:val="A9122A" w:themeColor="accent1"/>
      <w:sz w:val="20"/>
    </w:rPr>
  </w:style>
  <w:style w:type="paragraph" w:styleId="List">
    <w:name w:val="List"/>
    <w:basedOn w:val="Normal"/>
    <w:semiHidden/>
    <w:unhideWhenUsed/>
    <w:rsid w:val="00F015D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F015D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F015D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F015D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F015D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F015D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F015D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F015D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F015D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F015D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F015D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F015D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F015D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F015D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F015D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F015D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F015D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F015D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F015D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F015D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F015D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F015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F015D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F015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015D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F015DE"/>
    <w:rPr>
      <w:sz w:val="20"/>
    </w:rPr>
  </w:style>
  <w:style w:type="paragraph" w:styleId="NormalWeb">
    <w:name w:val="Normal (Web)"/>
    <w:basedOn w:val="Normal"/>
    <w:semiHidden/>
    <w:unhideWhenUsed/>
    <w:rsid w:val="00F015D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F015D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F015DE"/>
  </w:style>
  <w:style w:type="character" w:customStyle="1" w:styleId="NoteHeadingChar">
    <w:name w:val="Note Heading Char"/>
    <w:basedOn w:val="DefaultParagraphFont"/>
    <w:link w:val="NoteHeading"/>
    <w:semiHidden/>
    <w:rsid w:val="00F015D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F015D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015D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F015D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F015D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F015DE"/>
  </w:style>
  <w:style w:type="character" w:customStyle="1" w:styleId="SalutationChar">
    <w:name w:val="Salutation Char"/>
    <w:basedOn w:val="DefaultParagraphFont"/>
    <w:link w:val="Salutation"/>
    <w:semiHidden/>
    <w:rsid w:val="00F015D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F015D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015D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F015DE"/>
    <w:pPr>
      <w:numPr>
        <w:ilvl w:val="1"/>
      </w:numPr>
    </w:pPr>
    <w:rPr>
      <w:rFonts w:asciiTheme="majorHAnsi" w:eastAsiaTheme="majorEastAsia" w:hAnsiTheme="majorHAnsi" w:cstheme="majorBidi"/>
      <w:i/>
      <w:iCs/>
      <w:color w:val="A9122A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015DE"/>
    <w:rPr>
      <w:rFonts w:asciiTheme="majorHAnsi" w:eastAsiaTheme="majorEastAsia" w:hAnsiTheme="majorHAnsi" w:cstheme="majorBidi"/>
      <w:i/>
      <w:iCs/>
      <w:color w:val="A9122A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F015D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F015DE"/>
  </w:style>
  <w:style w:type="paragraph" w:styleId="TOAHeading">
    <w:name w:val="toa heading"/>
    <w:basedOn w:val="Normal"/>
    <w:next w:val="Normal"/>
    <w:semiHidden/>
    <w:unhideWhenUsed/>
    <w:rsid w:val="00F015D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F015D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F015D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F015D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F015D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F015D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F015D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F015D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F015D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F015D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F015DE"/>
    <w:pPr>
      <w:pBdr>
        <w:bottom w:val="none" w:sz="0" w:space="0" w:color="auto"/>
      </w:pBdr>
      <w:spacing w:after="0"/>
      <w:ind w:left="0" w:right="0" w:firstLine="0"/>
      <w:outlineLvl w:val="9"/>
    </w:pPr>
    <w:rPr>
      <w:color w:val="7E0D1F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Resumes: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72BBC6EC8A8F744997B1D1886FF1D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80B03-ECFA-A348-B5C7-0DB8740E8C24}"/>
      </w:docPartPr>
      <w:docPartBody>
        <w:p w:rsidR="000660C1" w:rsidRDefault="000660C1">
          <w:pPr>
            <w:pStyle w:val="272BBC6EC8A8F744997B1D1886FF1D9D"/>
          </w:pPr>
          <w:r>
            <w:t>Lorem ipsum dolor</w:t>
          </w:r>
        </w:p>
      </w:docPartBody>
    </w:docPart>
    <w:docPart>
      <w:docPartPr>
        <w:name w:val="766289C8992F1246B171D7EDC5DA1D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6B895-7DF0-CA4D-93D8-1451D33C6B61}"/>
      </w:docPartPr>
      <w:docPartBody>
        <w:p w:rsidR="000660C1" w:rsidRDefault="000660C1">
          <w:pPr>
            <w:pStyle w:val="766289C8992F1246B171D7EDC5DA1D21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E5B53AF27F53A242A86A00C78AFA0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6FF08B-FC9F-C047-8CFC-AFBC359AF59E}"/>
      </w:docPartPr>
      <w:docPartBody>
        <w:p w:rsidR="000660C1" w:rsidRDefault="000660C1">
          <w:pPr>
            <w:pStyle w:val="E5B53AF27F53A242A86A00C78AFA01B9"/>
          </w:pPr>
          <w:r>
            <w:t>Lorem ipsum dolor</w:t>
          </w:r>
        </w:p>
      </w:docPartBody>
    </w:docPart>
    <w:docPart>
      <w:docPartPr>
        <w:name w:val="CD2D118124C21340A544EF6C039CE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AF149-E8BD-6B4C-9259-C6C7CE1AE751}"/>
      </w:docPartPr>
      <w:docPartBody>
        <w:p w:rsidR="000660C1" w:rsidRDefault="000660C1">
          <w:pPr>
            <w:pStyle w:val="CD2D118124C21340A544EF6C039CE24C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D77A0B21B31A144AB0F06EB18BA1B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077D6-3D6F-7643-9632-FF5D43B16EAF}"/>
      </w:docPartPr>
      <w:docPartBody>
        <w:p w:rsidR="000660C1" w:rsidRDefault="000660C1">
          <w:pPr>
            <w:pStyle w:val="D77A0B21B31A144AB0F06EB18BA1B6F9"/>
          </w:pPr>
          <w:r>
            <w:t>Lorem ipsum dolor</w:t>
          </w:r>
        </w:p>
      </w:docPartBody>
    </w:docPart>
    <w:docPart>
      <w:docPartPr>
        <w:name w:val="F077EB0D9DB7CE40BC22896FCD7B8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72506-C22B-2843-B1A0-DD985D4F6051}"/>
      </w:docPartPr>
      <w:docPartBody>
        <w:p w:rsidR="000660C1" w:rsidRDefault="000660C1">
          <w:pPr>
            <w:pStyle w:val="F077EB0D9DB7CE40BC22896FCD7B8000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9744EDCA45296545A18967DAE1455D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90947-2217-4B45-A89F-25F94CA7BD0B}"/>
      </w:docPartPr>
      <w:docPartBody>
        <w:p w:rsidR="000660C1" w:rsidRDefault="000660C1" w:rsidP="000660C1">
          <w:pPr>
            <w:pStyle w:val="9744EDCA45296545A18967DAE1455DFA"/>
          </w:pPr>
          <w:r>
            <w:t>Aliquam dapibus.</w:t>
          </w:r>
        </w:p>
      </w:docPartBody>
    </w:docPart>
    <w:docPart>
      <w:docPartPr>
        <w:name w:val="5BBA0FF7E001C349AD76F75C85EF14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A34D5-1122-AF43-BA20-2D815ECECCB5}"/>
      </w:docPartPr>
      <w:docPartBody>
        <w:p w:rsidR="000660C1" w:rsidRDefault="000660C1" w:rsidP="000660C1">
          <w:pPr>
            <w:pStyle w:val="5BBA0FF7E001C349AD76F75C85EF148B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5C80E0CABF0C4A40A1A1056448675F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3DE6D-D372-A44D-9562-3E93CB028AE3}"/>
      </w:docPartPr>
      <w:docPartBody>
        <w:p w:rsidR="000660C1" w:rsidRDefault="000660C1" w:rsidP="000660C1">
          <w:pPr>
            <w:pStyle w:val="5C80E0CABF0C4A40A1A1056448675F61"/>
          </w:pPr>
          <w:r>
            <w:t>Aliquam dapibus.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0C1"/>
    <w:rsid w:val="0006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0DEBC96E40314EAF1A453D038E7243">
    <w:name w:val="3A0DEBC96E40314EAF1A453D038E7243"/>
  </w:style>
  <w:style w:type="paragraph" w:customStyle="1" w:styleId="272BBC6EC8A8F744997B1D1886FF1D9D">
    <w:name w:val="272BBC6EC8A8F744997B1D1886FF1D9D"/>
  </w:style>
  <w:style w:type="paragraph" w:customStyle="1" w:styleId="766289C8992F1246B171D7EDC5DA1D21">
    <w:name w:val="766289C8992F1246B171D7EDC5DA1D21"/>
  </w:style>
  <w:style w:type="paragraph" w:customStyle="1" w:styleId="E5B53AF27F53A242A86A00C78AFA01B9">
    <w:name w:val="E5B53AF27F53A242A86A00C78AFA01B9"/>
  </w:style>
  <w:style w:type="paragraph" w:customStyle="1" w:styleId="CD2D118124C21340A544EF6C039CE24C">
    <w:name w:val="CD2D118124C21340A544EF6C039CE24C"/>
  </w:style>
  <w:style w:type="paragraph" w:customStyle="1" w:styleId="D77A0B21B31A144AB0F06EB18BA1B6F9">
    <w:name w:val="D77A0B21B31A144AB0F06EB18BA1B6F9"/>
  </w:style>
  <w:style w:type="paragraph" w:customStyle="1" w:styleId="8C80F0E63EE75746901229DC751A6E46">
    <w:name w:val="8C80F0E63EE75746901229DC751A6E46"/>
  </w:style>
  <w:style w:type="paragraph" w:customStyle="1" w:styleId="F719904ED694D74AA3A8E86474CD6CAC">
    <w:name w:val="F719904ED694D74AA3A8E86474CD6CAC"/>
  </w:style>
  <w:style w:type="paragraph" w:customStyle="1" w:styleId="50FE0481073605499100DC56F373AEA8">
    <w:name w:val="50FE0481073605499100DC56F373AEA8"/>
  </w:style>
  <w:style w:type="paragraph" w:customStyle="1" w:styleId="B49E86A48E2F5D419C2ED1988B8D1317">
    <w:name w:val="B49E86A48E2F5D419C2ED1988B8D1317"/>
  </w:style>
  <w:style w:type="paragraph" w:customStyle="1" w:styleId="F077EB0D9DB7CE40BC22896FCD7B8000">
    <w:name w:val="F077EB0D9DB7CE40BC22896FCD7B8000"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BD6ABCD1C978C244B8C8D644D8D016C1">
    <w:name w:val="BD6ABCD1C978C244B8C8D644D8D016C1"/>
  </w:style>
  <w:style w:type="paragraph" w:customStyle="1" w:styleId="9744EDCA45296545A18967DAE1455DFA">
    <w:name w:val="9744EDCA45296545A18967DAE1455DFA"/>
    <w:rsid w:val="000660C1"/>
  </w:style>
  <w:style w:type="paragraph" w:customStyle="1" w:styleId="5BBA0FF7E001C349AD76F75C85EF148B">
    <w:name w:val="5BBA0FF7E001C349AD76F75C85EF148B"/>
    <w:rsid w:val="000660C1"/>
  </w:style>
  <w:style w:type="paragraph" w:customStyle="1" w:styleId="5C80E0CABF0C4A40A1A1056448675F61">
    <w:name w:val="5C80E0CABF0C4A40A1A1056448675F61"/>
    <w:rsid w:val="000660C1"/>
  </w:style>
  <w:style w:type="paragraph" w:customStyle="1" w:styleId="6AE04B7EAF21CA47B0C487724C2A1AA5">
    <w:name w:val="6AE04B7EAF21CA47B0C487724C2A1AA5"/>
    <w:rsid w:val="000660C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0DEBC96E40314EAF1A453D038E7243">
    <w:name w:val="3A0DEBC96E40314EAF1A453D038E7243"/>
  </w:style>
  <w:style w:type="paragraph" w:customStyle="1" w:styleId="272BBC6EC8A8F744997B1D1886FF1D9D">
    <w:name w:val="272BBC6EC8A8F744997B1D1886FF1D9D"/>
  </w:style>
  <w:style w:type="paragraph" w:customStyle="1" w:styleId="766289C8992F1246B171D7EDC5DA1D21">
    <w:name w:val="766289C8992F1246B171D7EDC5DA1D21"/>
  </w:style>
  <w:style w:type="paragraph" w:customStyle="1" w:styleId="E5B53AF27F53A242A86A00C78AFA01B9">
    <w:name w:val="E5B53AF27F53A242A86A00C78AFA01B9"/>
  </w:style>
  <w:style w:type="paragraph" w:customStyle="1" w:styleId="CD2D118124C21340A544EF6C039CE24C">
    <w:name w:val="CD2D118124C21340A544EF6C039CE24C"/>
  </w:style>
  <w:style w:type="paragraph" w:customStyle="1" w:styleId="D77A0B21B31A144AB0F06EB18BA1B6F9">
    <w:name w:val="D77A0B21B31A144AB0F06EB18BA1B6F9"/>
  </w:style>
  <w:style w:type="paragraph" w:customStyle="1" w:styleId="8C80F0E63EE75746901229DC751A6E46">
    <w:name w:val="8C80F0E63EE75746901229DC751A6E46"/>
  </w:style>
  <w:style w:type="paragraph" w:customStyle="1" w:styleId="F719904ED694D74AA3A8E86474CD6CAC">
    <w:name w:val="F719904ED694D74AA3A8E86474CD6CAC"/>
  </w:style>
  <w:style w:type="paragraph" w:customStyle="1" w:styleId="50FE0481073605499100DC56F373AEA8">
    <w:name w:val="50FE0481073605499100DC56F373AEA8"/>
  </w:style>
  <w:style w:type="paragraph" w:customStyle="1" w:styleId="B49E86A48E2F5D419C2ED1988B8D1317">
    <w:name w:val="B49E86A48E2F5D419C2ED1988B8D1317"/>
  </w:style>
  <w:style w:type="paragraph" w:customStyle="1" w:styleId="F077EB0D9DB7CE40BC22896FCD7B8000">
    <w:name w:val="F077EB0D9DB7CE40BC22896FCD7B8000"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BD6ABCD1C978C244B8C8D644D8D016C1">
    <w:name w:val="BD6ABCD1C978C244B8C8D644D8D016C1"/>
  </w:style>
  <w:style w:type="paragraph" w:customStyle="1" w:styleId="9744EDCA45296545A18967DAE1455DFA">
    <w:name w:val="9744EDCA45296545A18967DAE1455DFA"/>
    <w:rsid w:val="000660C1"/>
  </w:style>
  <w:style w:type="paragraph" w:customStyle="1" w:styleId="5BBA0FF7E001C349AD76F75C85EF148B">
    <w:name w:val="5BBA0FF7E001C349AD76F75C85EF148B"/>
    <w:rsid w:val="000660C1"/>
  </w:style>
  <w:style w:type="paragraph" w:customStyle="1" w:styleId="5C80E0CABF0C4A40A1A1056448675F61">
    <w:name w:val="5C80E0CABF0C4A40A1A1056448675F61"/>
    <w:rsid w:val="000660C1"/>
  </w:style>
  <w:style w:type="paragraph" w:customStyle="1" w:styleId="6AE04B7EAF21CA47B0C487724C2A1AA5">
    <w:name w:val="6AE04B7EAF21CA47B0C487724C2A1AA5"/>
    <w:rsid w:val="000660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Initials Resume">
      <a:dk1>
        <a:sysClr val="windowText" lastClr="000000"/>
      </a:dk1>
      <a:lt1>
        <a:sysClr val="window" lastClr="FFFFFF"/>
      </a:lt1>
      <a:dk2>
        <a:srgbClr val="565656"/>
      </a:dk2>
      <a:lt2>
        <a:srgbClr val="E1E1E1"/>
      </a:lt2>
      <a:accent1>
        <a:srgbClr val="A9122A"/>
      </a:accent1>
      <a:accent2>
        <a:srgbClr val="D98F99"/>
      </a:accent2>
      <a:accent3>
        <a:srgbClr val="AD85BF"/>
      </a:accent3>
      <a:accent4>
        <a:srgbClr val="540D5C"/>
      </a:accent4>
      <a:accent5>
        <a:srgbClr val="6E64A1"/>
      </a:accent5>
      <a:accent6>
        <a:srgbClr val="5736C7"/>
      </a:accent6>
      <a:hlink>
        <a:srgbClr val="002FFF"/>
      </a:hlink>
      <a:folHlink>
        <a:srgbClr val="8D009F"/>
      </a:folHlink>
    </a:clrScheme>
    <a:fontScheme name="Initials Resume">
      <a:majorFont>
        <a:latin typeface="Century Gothic"/>
        <a:ea typeface=""/>
        <a:cs typeface=""/>
        <a:font script="Jpan" typeface="ＭＳ Ｐゴシック"/>
      </a:majorFont>
      <a:minorFont>
        <a:latin typeface="Century Gothic"/>
        <a:ea typeface=""/>
        <a:cs typeface=""/>
        <a:font script="Jpan" typeface="ＭＳ Ｐゴシック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Initials Resume.dotx</Template>
  <TotalTime>29</TotalTime>
  <Pages>1</Pages>
  <Words>222</Words>
  <Characters>1272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Objective</vt:lpstr>
      <vt:lpstr>Experience</vt:lpstr>
      <vt:lpstr>    Lorem ipsum dolor	[Insert Dates]</vt:lpstr>
      <vt:lpstr>    Lorem ipsum dolor	[Insert Dates]</vt:lpstr>
      <vt:lpstr>    Lorem ipsum dolor	[Insert Dates]</vt:lpstr>
      <vt:lpstr>Education</vt:lpstr>
      <vt:lpstr>    Aliquam dapibus.	[Insert Dates]</vt:lpstr>
      <vt:lpstr>    Aliquam dapibus.	[Insert Dates]</vt:lpstr>
      <vt:lpstr>Skills</vt:lpstr>
    </vt:vector>
  </TitlesOfParts>
  <Manager/>
  <Company/>
  <LinksUpToDate>false</LinksUpToDate>
  <CharactersWithSpaces>1492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Jackson</dc:creator>
  <cp:keywords/>
  <dc:description/>
  <cp:lastModifiedBy>Brittany Jackson</cp:lastModifiedBy>
  <cp:revision>4</cp:revision>
  <dcterms:created xsi:type="dcterms:W3CDTF">2014-02-25T23:54:00Z</dcterms:created>
  <dcterms:modified xsi:type="dcterms:W3CDTF">2014-04-14T02:06:00Z</dcterms:modified>
  <cp:category/>
</cp:coreProperties>
</file>